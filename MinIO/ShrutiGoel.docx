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396"/>
        <w:tblW w:w="484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84"/>
      </w:tblGrid>
      <w:tr w:rsidR="00692703" w:rsidRPr="00CF1A49" w14:paraId="46E15E6A" w14:textId="77777777" w:rsidTr="00946C3A">
        <w:trPr>
          <w:trHeight w:hRule="exact" w:val="3261"/>
        </w:trPr>
        <w:tc>
          <w:tcPr>
            <w:tcW w:w="9072" w:type="dxa"/>
            <w:tcMar>
              <w:top w:w="0" w:type="dxa"/>
              <w:bottom w:w="0" w:type="dxa"/>
            </w:tcMar>
          </w:tcPr>
          <w:p w14:paraId="1549931A" w14:textId="32EAFBDF" w:rsidR="00A533F2" w:rsidRPr="00CF1A49" w:rsidRDefault="00A533F2" w:rsidP="00E83724">
            <w:pPr>
              <w:pStyle w:val="Title"/>
            </w:pPr>
            <w:r>
              <w:t>Shruti goel</w:t>
            </w:r>
          </w:p>
          <w:p w14:paraId="429D07DD" w14:textId="6370F2A4" w:rsidR="00A533F2" w:rsidRPr="00CF1A49" w:rsidRDefault="00A533F2" w:rsidP="00E83724">
            <w:pPr>
              <w:pStyle w:val="ContactInfo"/>
              <w:contextualSpacing w:val="0"/>
            </w:pPr>
            <w:r>
              <w:t>2-A,32, Vaishali, Ghaziabad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0D0BD0437184245BAA1BA96C5891C61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9999761963</w:t>
            </w:r>
          </w:p>
          <w:p w14:paraId="483BAE4D" w14:textId="1C32BDF1" w:rsidR="00E60A44" w:rsidRDefault="00A533F2" w:rsidP="00E83724">
            <w:pPr>
              <w:pStyle w:val="ContactInfoEmphasis"/>
              <w:contextualSpacing w:val="0"/>
            </w:pPr>
            <w:r>
              <w:t>shrutigoel2101@gmail.com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F2836B0771944B3B508C6B93918D5DC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l</w:t>
            </w:r>
            <w:r w:rsidRPr="00DE4D99">
              <w:t>inkedin.com/in/</w:t>
            </w:r>
            <w:r>
              <w:t>shruti</w:t>
            </w:r>
            <w:r w:rsidRPr="00DE4D99">
              <w:t>-goel-</w:t>
            </w:r>
            <w:r>
              <w:t xml:space="preserve">1496101b3 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E901DCC0D3E4F288CB6EF1A67DEE2C8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  <w:p w14:paraId="3736A840" w14:textId="376CC752" w:rsidR="00692703" w:rsidRPr="00CF1A49" w:rsidRDefault="00F9578A" w:rsidP="00E83724">
            <w:pPr>
              <w:pStyle w:val="ContactInfoEmphasis"/>
              <w:contextualSpacing w:val="0"/>
            </w:pPr>
            <w:hyperlink r:id="rId8" w:history="1">
              <w:r w:rsidR="00E60A44" w:rsidRPr="003D0802">
                <w:rPr>
                  <w:rStyle w:val="Hyperlink"/>
                </w:rPr>
                <w:t>https://github.com/Shruti2111</w:t>
              </w:r>
            </w:hyperlink>
          </w:p>
        </w:tc>
      </w:tr>
      <w:tr w:rsidR="009571D8" w:rsidRPr="00CF1A49" w14:paraId="648059DB" w14:textId="77777777" w:rsidTr="00946C3A">
        <w:trPr>
          <w:trHeight w:val="578"/>
        </w:trPr>
        <w:tc>
          <w:tcPr>
            <w:tcW w:w="9072" w:type="dxa"/>
            <w:tcMar>
              <w:top w:w="432" w:type="dxa"/>
            </w:tcMar>
          </w:tcPr>
          <w:p w14:paraId="4EEFE711" w14:textId="1810C409" w:rsidR="001755A8" w:rsidRPr="00CF1A49" w:rsidRDefault="00A533F2" w:rsidP="00E83724">
            <w:pPr>
              <w:contextualSpacing w:val="0"/>
              <w:jc w:val="center"/>
            </w:pPr>
            <w:r>
              <w:t>To succeed in an environment of growth and excellence and earn a job which provides me with satisfaction and helps me achieve personal as well as organizational goals.</w:t>
            </w:r>
          </w:p>
        </w:tc>
      </w:tr>
    </w:tbl>
    <w:p w14:paraId="6A393812" w14:textId="67B14B42" w:rsidR="00DA59AA" w:rsidRPr="00CF1A49" w:rsidRDefault="00946C3A" w:rsidP="0097790C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5BF63D" wp14:editId="7DF930CB">
                <wp:simplePos x="0" y="0"/>
                <wp:positionH relativeFrom="page">
                  <wp:posOffset>5890260</wp:posOffset>
                </wp:positionH>
                <wp:positionV relativeFrom="paragraph">
                  <wp:posOffset>0</wp:posOffset>
                </wp:positionV>
                <wp:extent cx="1478280" cy="1404620"/>
                <wp:effectExtent l="0" t="0" r="2667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D8EF" w14:textId="6C901775" w:rsidR="00946C3A" w:rsidRDefault="00946C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8CB0AD" wp14:editId="2D6293C6">
                                  <wp:extent cx="1260000" cy="1680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16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5BF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8pt;margin-top:0;width:116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">
                <v:textbox style="mso-fit-shape-to-text:t">
                  <w:txbxContent>
                    <w:p w14:paraId="3BA0D8EF" w14:textId="6C901775" w:rsidR="00946C3A" w:rsidRDefault="00946C3A">
                      <w:r>
                        <w:rPr>
                          <w:noProof/>
                        </w:rPr>
                        <w:drawing>
                          <wp:inline distT="0" distB="0" distL="0" distR="0" wp14:anchorId="218CB0AD" wp14:editId="2D6293C6">
                            <wp:extent cx="1260000" cy="1680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0000" cy="16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31E1"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124"/>
      </w:tblGrid>
      <w:tr w:rsidR="00A533F2" w:rsidRPr="00CF1A49" w14:paraId="4463F4B4" w14:textId="77777777" w:rsidTr="00A533F2">
        <w:tc>
          <w:tcPr>
            <w:tcW w:w="9290" w:type="dxa"/>
          </w:tcPr>
          <w:p w14:paraId="46AE59E9" w14:textId="77777777" w:rsidR="00A533F2" w:rsidRDefault="00A533F2" w:rsidP="00A533F2">
            <w:pPr>
              <w:pStyle w:val="Heading3"/>
              <w:outlineLvl w:val="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2019-2023</w:t>
            </w:r>
          </w:p>
          <w:p w14:paraId="29BC2519" w14:textId="10263D71" w:rsidR="00A533F2" w:rsidRPr="001102EC" w:rsidRDefault="00A533F2" w:rsidP="00A533F2">
            <w:pPr>
              <w:pStyle w:val="Heading2"/>
              <w:outlineLvl w:val="1"/>
              <w:rPr>
                <w:b w:val="0"/>
                <w:smallCaps/>
                <w:color w:val="auto"/>
                <w:sz w:val="22"/>
                <w:szCs w:val="22"/>
              </w:rPr>
            </w:pPr>
            <w:r>
              <w:rPr>
                <w:rStyle w:val="SubtleReference"/>
                <w:color w:val="auto"/>
                <w:sz w:val="22"/>
                <w:szCs w:val="22"/>
              </w:rPr>
              <w:t>bachelors in technology (COMPUTER SCIENCE), BANASTHALI vidyapith</w:t>
            </w:r>
            <w:r w:rsidR="003953CB">
              <w:rPr>
                <w:rStyle w:val="SubtleReference"/>
                <w:color w:val="auto"/>
                <w:sz w:val="22"/>
                <w:szCs w:val="22"/>
              </w:rPr>
              <w:t>,</w:t>
            </w:r>
            <w:r w:rsidR="003953CB">
              <w:rPr>
                <w:rStyle w:val="SubtleReference"/>
                <w:color w:val="auto"/>
              </w:rPr>
              <w:t xml:space="preserve"> </w:t>
            </w:r>
            <w:r w:rsidR="003953CB" w:rsidRPr="003953CB">
              <w:rPr>
                <w:rStyle w:val="SubtleReference"/>
                <w:color w:val="auto"/>
                <w:sz w:val="22"/>
                <w:szCs w:val="22"/>
              </w:rPr>
              <w:t>RAJASTH</w:t>
            </w:r>
            <w:r w:rsidR="003953CB">
              <w:rPr>
                <w:rStyle w:val="SubtleReference"/>
                <w:color w:val="auto"/>
                <w:sz w:val="22"/>
                <w:szCs w:val="22"/>
              </w:rPr>
              <w:t>AN</w:t>
            </w:r>
          </w:p>
          <w:p w14:paraId="2A17E2BD" w14:textId="6031A1D2" w:rsidR="00A533F2" w:rsidRDefault="00A533F2" w:rsidP="00A533F2">
            <w:pPr>
              <w:pStyle w:val="Heading3"/>
              <w:outlineLvl w:val="2"/>
            </w:pPr>
            <w:r>
              <w:t>CGPA – 9.</w:t>
            </w:r>
            <w:r w:rsidR="00635B3C">
              <w:t>40</w:t>
            </w:r>
            <w:r>
              <w:t xml:space="preserve"> (till </w:t>
            </w:r>
            <w:r w:rsidR="00635B3C">
              <w:t>6</w:t>
            </w:r>
            <w:r w:rsidRPr="0082335A">
              <w:rPr>
                <w:vertAlign w:val="superscript"/>
              </w:rPr>
              <w:t>th</w:t>
            </w:r>
            <w:r>
              <w:t xml:space="preserve"> semester)</w:t>
            </w:r>
          </w:p>
        </w:tc>
      </w:tr>
      <w:tr w:rsidR="00A533F2" w:rsidRPr="00CF1A49" w14:paraId="432615E9" w14:textId="77777777" w:rsidTr="00A533F2">
        <w:tc>
          <w:tcPr>
            <w:tcW w:w="9290" w:type="dxa"/>
          </w:tcPr>
          <w:p w14:paraId="6DDDE585" w14:textId="77777777" w:rsidR="00EA4409" w:rsidRDefault="00EA4409" w:rsidP="00A533F2">
            <w:pPr>
              <w:pStyle w:val="Heading3"/>
              <w:outlineLvl w:val="2"/>
              <w:rPr>
                <w:sz w:val="20"/>
                <w:szCs w:val="22"/>
              </w:rPr>
            </w:pPr>
          </w:p>
          <w:p w14:paraId="2D7B384A" w14:textId="6B04DF80" w:rsidR="00A533F2" w:rsidRDefault="00A533F2" w:rsidP="00A533F2">
            <w:pPr>
              <w:pStyle w:val="Heading3"/>
              <w:outlineLvl w:val="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2019</w:t>
            </w:r>
          </w:p>
          <w:p w14:paraId="6B2B2A73" w14:textId="46ECF41D" w:rsidR="00A533F2" w:rsidRPr="0011565C" w:rsidRDefault="00A533F2" w:rsidP="00A533F2">
            <w:pPr>
              <w:pStyle w:val="Heading2"/>
              <w:outlineLvl w:val="1"/>
              <w:rPr>
                <w:b w:val="0"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CBSE, </w:t>
            </w:r>
            <w:r w:rsidRPr="0011565C">
              <w:rPr>
                <w:b w:val="0"/>
                <w:bCs/>
                <w:color w:val="auto"/>
                <w:sz w:val="24"/>
                <w:szCs w:val="24"/>
              </w:rPr>
              <w:t>SUN VALLEY INTERNATIONAL SCHOOL</w:t>
            </w:r>
            <w:r w:rsidR="00411022">
              <w:rPr>
                <w:b w:val="0"/>
                <w:bCs/>
                <w:color w:val="auto"/>
                <w:sz w:val="24"/>
                <w:szCs w:val="24"/>
              </w:rPr>
              <w:t xml:space="preserve"> , XII</w:t>
            </w:r>
          </w:p>
          <w:p w14:paraId="72086720" w14:textId="77777777" w:rsidR="00A533F2" w:rsidRDefault="00A533F2" w:rsidP="00A533F2">
            <w:r>
              <w:t>Percentage – 94.6%</w:t>
            </w:r>
          </w:p>
          <w:p w14:paraId="47691F73" w14:textId="77777777" w:rsidR="00A533F2" w:rsidRDefault="00A533F2" w:rsidP="00A533F2">
            <w:pPr>
              <w:rPr>
                <w:sz w:val="20"/>
                <w:szCs w:val="20"/>
              </w:rPr>
            </w:pPr>
          </w:p>
          <w:p w14:paraId="26E85D1D" w14:textId="77777777" w:rsidR="00A533F2" w:rsidRDefault="00A533F2" w:rsidP="00A533F2">
            <w:pPr>
              <w:pStyle w:val="Heading3"/>
              <w:outlineLvl w:val="2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2017</w:t>
            </w:r>
          </w:p>
          <w:p w14:paraId="3B48EF50" w14:textId="77767D15" w:rsidR="00A533F2" w:rsidRDefault="00A533F2" w:rsidP="00A533F2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CBSE, </w:t>
            </w:r>
            <w:r w:rsidRPr="0011565C">
              <w:rPr>
                <w:b w:val="0"/>
                <w:bCs/>
                <w:color w:val="auto"/>
                <w:sz w:val="24"/>
                <w:szCs w:val="24"/>
              </w:rPr>
              <w:t>SUN VALLEY INTERNATIONAL SCHOOL</w:t>
            </w:r>
            <w:r w:rsidR="00411022">
              <w:rPr>
                <w:b w:val="0"/>
                <w:bCs/>
                <w:color w:val="auto"/>
                <w:sz w:val="24"/>
                <w:szCs w:val="24"/>
              </w:rPr>
              <w:t xml:space="preserve"> , X</w:t>
            </w:r>
          </w:p>
          <w:p w14:paraId="5E26DCFC" w14:textId="290669BE" w:rsidR="009769BC" w:rsidRDefault="00A533F2" w:rsidP="00A533F2">
            <w:pPr>
              <w:pStyle w:val="Heading3"/>
              <w:outlineLvl w:val="2"/>
            </w:pPr>
            <w:r>
              <w:t>CGPA – 10</w:t>
            </w:r>
          </w:p>
        </w:tc>
      </w:tr>
    </w:tbl>
    <w:p w14:paraId="5FB43B74" w14:textId="4EF1806E" w:rsidR="009769BC" w:rsidRDefault="009769BC" w:rsidP="00486277">
      <w:pPr>
        <w:pStyle w:val="Heading1"/>
      </w:pPr>
      <w:r>
        <w:t>WORK EXPERIENCE</w:t>
      </w:r>
    </w:p>
    <w:p w14:paraId="656E35C5" w14:textId="58A4CF0D" w:rsidR="00267D6A" w:rsidRDefault="009D2B1F" w:rsidP="00BF3143">
      <w:pPr>
        <w:pStyle w:val="Heading5"/>
        <w:pBdr>
          <w:left w:val="dotted" w:sz="18" w:space="31" w:color="BFBFBF" w:themeColor="background1" w:themeShade="BF"/>
        </w:pBdr>
        <w:ind w:left="720"/>
      </w:pPr>
      <w:proofErr w:type="spellStart"/>
      <w:r>
        <w:t>CostaCloud</w:t>
      </w:r>
      <w:proofErr w:type="spellEnd"/>
      <w:r>
        <w:t xml:space="preserve"> – An </w:t>
      </w:r>
      <w:proofErr w:type="spellStart"/>
      <w:r>
        <w:t>Appolo</w:t>
      </w:r>
      <w:proofErr w:type="spellEnd"/>
      <w:r>
        <w:t xml:space="preserve"> Computers Pvt. Ltd Company</w:t>
      </w:r>
    </w:p>
    <w:p w14:paraId="45A7FF43" w14:textId="74E52849" w:rsidR="00267D6A" w:rsidRPr="00267D6A" w:rsidRDefault="00267D6A" w:rsidP="00053CB7">
      <w:pPr>
        <w:pBdr>
          <w:left w:val="single" w:sz="4" w:space="31" w:color="auto"/>
        </w:pBdr>
        <w:ind w:left="720"/>
      </w:pPr>
      <w:r>
        <w:t>07/2022 – Present (5 Months)</w:t>
      </w:r>
    </w:p>
    <w:p w14:paraId="2F08D517" w14:textId="164769BD" w:rsidR="009D2B1F" w:rsidRDefault="009D2B1F" w:rsidP="00BF3143">
      <w:pPr>
        <w:pStyle w:val="Heading3"/>
        <w:pBdr>
          <w:left w:val="dotted" w:sz="18" w:space="31" w:color="BFBFBF" w:themeColor="background1" w:themeShade="BF"/>
        </w:pBdr>
        <w:ind w:left="720"/>
      </w:pPr>
      <w:r>
        <w:t>Project Intern</w:t>
      </w:r>
    </w:p>
    <w:p w14:paraId="3A4A2458" w14:textId="19D3CF3E" w:rsidR="009769BC" w:rsidRDefault="00E036D3" w:rsidP="00E036D3">
      <w:pPr>
        <w:pBdr>
          <w:left w:val="dotted" w:sz="18" w:space="31" w:color="BFBFBF" w:themeColor="background1" w:themeShade="BF"/>
        </w:pBdr>
        <w:ind w:left="720"/>
      </w:pPr>
      <w:r>
        <w:t xml:space="preserve">Music Application:  </w:t>
      </w:r>
      <w:r w:rsidR="00267D6A">
        <w:t xml:space="preserve">Working on backend of </w:t>
      </w:r>
      <w:r>
        <w:t xml:space="preserve">this </w:t>
      </w:r>
      <w:r w:rsidR="00267D6A">
        <w:t>application</w:t>
      </w:r>
      <w:r>
        <w:t xml:space="preserve"> which has several functionalities like uploading and download</w:t>
      </w:r>
      <w:r w:rsidR="00267D6A">
        <w:t xml:space="preserve"> </w:t>
      </w:r>
      <w:r>
        <w:t xml:space="preserve">of music files </w:t>
      </w:r>
      <w:r w:rsidR="00961AF2">
        <w:t xml:space="preserve">using </w:t>
      </w:r>
      <w:r w:rsidR="00267D6A">
        <w:t>Spring Boot framework</w:t>
      </w:r>
      <w:r w:rsidR="00961AF2">
        <w:t xml:space="preserve"> and</w:t>
      </w:r>
      <w:r w:rsidR="00053CB7">
        <w:t xml:space="preserve"> integrating with various tools </w:t>
      </w:r>
      <w:r w:rsidR="00425A05">
        <w:t>of</w:t>
      </w:r>
      <w:r w:rsidR="00053CB7">
        <w:t xml:space="preserve"> </w:t>
      </w:r>
      <w:r>
        <w:t>security</w:t>
      </w:r>
      <w:r w:rsidR="00053CB7">
        <w:t xml:space="preserve">, registry and storage services. </w:t>
      </w:r>
      <w:r w:rsidR="00961AF2">
        <w:t xml:space="preserve"> </w:t>
      </w:r>
      <w:r w:rsidR="00267D6A">
        <w:t xml:space="preserve"> </w:t>
      </w:r>
    </w:p>
    <w:p w14:paraId="67D7F659" w14:textId="77777777" w:rsidR="00E036D3" w:rsidRDefault="00E036D3" w:rsidP="00E036D3">
      <w:pPr>
        <w:pBdr>
          <w:left w:val="dotted" w:sz="18" w:space="31" w:color="BFBFBF" w:themeColor="background1" w:themeShade="BF"/>
        </w:pBdr>
        <w:ind w:left="720"/>
      </w:pPr>
    </w:p>
    <w:sdt>
      <w:sdtPr>
        <w:alias w:val="Skills:"/>
        <w:tag w:val="Skills:"/>
        <w:id w:val="-1392877668"/>
        <w:placeholder>
          <w:docPart w:val="5609C4578892445284858C06C6ED54AA"/>
        </w:placeholder>
        <w:temporary/>
        <w:showingPlcHdr/>
        <w15:appearance w15:val="hidden"/>
      </w:sdtPr>
      <w:sdtEndPr/>
      <w:sdtContent>
        <w:p w14:paraId="27235A65" w14:textId="76135BC3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99"/>
        <w:gridCol w:w="5099"/>
      </w:tblGrid>
      <w:tr w:rsidR="003A0632" w:rsidRPr="006E1507" w14:paraId="22299A7F" w14:textId="77777777" w:rsidTr="00CF1A49">
        <w:tc>
          <w:tcPr>
            <w:tcW w:w="4675" w:type="dxa"/>
          </w:tcPr>
          <w:p w14:paraId="1426553E" w14:textId="7BAD84B3" w:rsidR="001F4E6D" w:rsidRDefault="00A533F2" w:rsidP="003269A0">
            <w:pPr>
              <w:pStyle w:val="ListBullet"/>
              <w:contextualSpacing w:val="0"/>
            </w:pPr>
            <w:r>
              <w:t>C++</w:t>
            </w:r>
          </w:p>
          <w:p w14:paraId="48AF5E9B" w14:textId="77777777" w:rsidR="00A533F2" w:rsidRDefault="001D0745" w:rsidP="00A533F2">
            <w:pPr>
              <w:pStyle w:val="ListBullet"/>
              <w:contextualSpacing w:val="0"/>
            </w:pPr>
            <w:r>
              <w:t>Python (beginner)</w:t>
            </w:r>
            <w:r w:rsidR="00C875DB">
              <w:t xml:space="preserve"> </w:t>
            </w:r>
          </w:p>
          <w:p w14:paraId="155A8F6B" w14:textId="24398D61" w:rsidR="003269A0" w:rsidRPr="006E1507" w:rsidRDefault="003269A0" w:rsidP="00A533F2">
            <w:pPr>
              <w:pStyle w:val="ListBullet"/>
              <w:contextualSpacing w:val="0"/>
            </w:pPr>
            <w:r>
              <w:t xml:space="preserve">SQL </w:t>
            </w:r>
          </w:p>
        </w:tc>
        <w:tc>
          <w:tcPr>
            <w:tcW w:w="4675" w:type="dxa"/>
            <w:tcMar>
              <w:left w:w="360" w:type="dxa"/>
            </w:tcMar>
          </w:tcPr>
          <w:p w14:paraId="0A928A53" w14:textId="3154FFE4" w:rsidR="001E3120" w:rsidRPr="006E1507" w:rsidRDefault="007065DB" w:rsidP="006E1507">
            <w:pPr>
              <w:pStyle w:val="ListBullet"/>
              <w:contextualSpacing w:val="0"/>
            </w:pPr>
            <w:r>
              <w:t>HTML, CSS</w:t>
            </w:r>
          </w:p>
          <w:p w14:paraId="52AF96A8" w14:textId="77777777" w:rsidR="001E3120" w:rsidRDefault="00A533F2" w:rsidP="00A533F2">
            <w:pPr>
              <w:pStyle w:val="ListBullet"/>
              <w:contextualSpacing w:val="0"/>
            </w:pPr>
            <w:r>
              <w:t>Data Structures and Algorithms</w:t>
            </w:r>
          </w:p>
          <w:p w14:paraId="32D14AA6" w14:textId="0D7F1CFC" w:rsidR="00A533F2" w:rsidRPr="006E1507" w:rsidRDefault="00A533F2" w:rsidP="003269A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51512DC5" w14:textId="1C0899D3" w:rsidR="00BA72E1" w:rsidRDefault="00BA72E1" w:rsidP="0062312F">
      <w:pPr>
        <w:pStyle w:val="Heading1"/>
      </w:pPr>
    </w:p>
    <w:p w14:paraId="1101E376" w14:textId="77777777" w:rsidR="00BA72E1" w:rsidRPr="00CF1A49" w:rsidRDefault="00BA72E1" w:rsidP="0062312F">
      <w:pPr>
        <w:pStyle w:val="Heading1"/>
      </w:pPr>
    </w:p>
    <w:p w14:paraId="43A9477F" w14:textId="309496EB" w:rsidR="00A533F2" w:rsidRDefault="00A533F2" w:rsidP="00A533F2">
      <w:pPr>
        <w:pStyle w:val="Heading1"/>
      </w:pPr>
      <w:r>
        <w:t>online courses</w:t>
      </w:r>
    </w:p>
    <w:p w14:paraId="102EACF7" w14:textId="0C2CB3B8" w:rsidR="00B11F44" w:rsidRDefault="00A533F2" w:rsidP="00B11F44">
      <w:pPr>
        <w:pStyle w:val="ListBullet"/>
      </w:pPr>
      <w:r>
        <w:t xml:space="preserve">Web Development </w:t>
      </w:r>
      <w:r w:rsidR="00B11F44">
        <w:t>on</w:t>
      </w:r>
      <w:r>
        <w:t xml:space="preserve"> JavaScript and React.js</w:t>
      </w:r>
      <w:r w:rsidR="00B11F44">
        <w:t xml:space="preserve"> with Shape-</w:t>
      </w:r>
      <w:r w:rsidR="00E6689A">
        <w:t>(</w:t>
      </w:r>
      <w:hyperlink r:id="rId10" w:history="1">
        <w:r w:rsidR="00E6689A" w:rsidRPr="00E6689A">
          <w:rPr>
            <w:rStyle w:val="Hyperlink"/>
          </w:rPr>
          <w:t>certificate</w:t>
        </w:r>
      </w:hyperlink>
      <w:r w:rsidR="00B11F44">
        <w:t>)</w:t>
      </w:r>
    </w:p>
    <w:p w14:paraId="141A77ED" w14:textId="1ADD8CFD" w:rsidR="000E7834" w:rsidRDefault="000E7834" w:rsidP="00B11F44">
      <w:pPr>
        <w:pStyle w:val="ListBullet"/>
      </w:pPr>
      <w:r>
        <w:t xml:space="preserve">Barclay training program </w:t>
      </w:r>
      <w:r w:rsidR="002B48CA">
        <w:t xml:space="preserve">conducted by GTT Foundation </w:t>
      </w:r>
      <w:r>
        <w:t>on Python</w:t>
      </w:r>
      <w:r w:rsidR="002B48CA">
        <w:t xml:space="preserve"> (</w:t>
      </w:r>
      <w:hyperlink r:id="rId11" w:history="1">
        <w:r w:rsidR="002B48CA" w:rsidRPr="00F6103D">
          <w:rPr>
            <w:rStyle w:val="Hyperlink"/>
          </w:rPr>
          <w:t>certificate</w:t>
        </w:r>
      </w:hyperlink>
      <w:r w:rsidR="002B48CA">
        <w:t>)</w:t>
      </w:r>
    </w:p>
    <w:p w14:paraId="0D3D2CFD" w14:textId="5FBF24B6" w:rsidR="00A533F2" w:rsidRDefault="00A533F2" w:rsidP="00A533F2">
      <w:pPr>
        <w:pStyle w:val="Heading1"/>
      </w:pPr>
      <w:r>
        <w:t>language proficiency</w:t>
      </w:r>
    </w:p>
    <w:p w14:paraId="178CA712" w14:textId="77777777" w:rsidR="00A533F2" w:rsidRDefault="00A533F2" w:rsidP="00A533F2">
      <w:pPr>
        <w:pStyle w:val="ListBullet"/>
      </w:pPr>
      <w:r>
        <w:t>English</w:t>
      </w:r>
    </w:p>
    <w:p w14:paraId="42F04B7C" w14:textId="027C59CB" w:rsidR="00A533F2" w:rsidRDefault="00A533F2" w:rsidP="00F15958">
      <w:pPr>
        <w:pStyle w:val="ListBullet"/>
      </w:pPr>
      <w:r>
        <w:t>Hindi</w:t>
      </w:r>
    </w:p>
    <w:p w14:paraId="547BD6B4" w14:textId="1D728470" w:rsidR="00A533F2" w:rsidRDefault="00A533F2" w:rsidP="00A533F2">
      <w:pPr>
        <w:pStyle w:val="Heading1"/>
      </w:pPr>
      <w:r>
        <w:t>project</w:t>
      </w:r>
    </w:p>
    <w:p w14:paraId="562DF778" w14:textId="438CB71B" w:rsidR="008D005A" w:rsidRDefault="00635B3C" w:rsidP="00961AF2">
      <w:pPr>
        <w:pStyle w:val="Heading3"/>
        <w:numPr>
          <w:ilvl w:val="0"/>
          <w:numId w:val="14"/>
        </w:numPr>
        <w:ind w:left="360"/>
      </w:pPr>
      <w:r>
        <w:t xml:space="preserve">Build My </w:t>
      </w:r>
      <w:proofErr w:type="gramStart"/>
      <w:r>
        <w:t>Resume :</w:t>
      </w:r>
      <w:proofErr w:type="gramEnd"/>
      <w:r>
        <w:t xml:space="preserve"> </w:t>
      </w:r>
      <w:r w:rsidR="008D005A">
        <w:t>Online Resume Builder</w:t>
      </w:r>
    </w:p>
    <w:p w14:paraId="1D991987" w14:textId="22FE772F" w:rsidR="008D005A" w:rsidRDefault="00B74761" w:rsidP="00961AF2">
      <w:pPr>
        <w:pStyle w:val="ListBullet"/>
        <w:numPr>
          <w:ilvl w:val="0"/>
          <w:numId w:val="0"/>
        </w:numPr>
        <w:ind w:left="360"/>
      </w:pPr>
      <w:r>
        <w:t xml:space="preserve">It is a MERN stack application </w:t>
      </w:r>
      <w:r w:rsidR="0067214E">
        <w:t xml:space="preserve">which simplifies the process of building </w:t>
      </w:r>
      <w:r w:rsidR="002420A6">
        <w:t>resumes for job applicants. Users can enter their details in fill-up forms and download their autogenerated resume.</w:t>
      </w:r>
    </w:p>
    <w:p w14:paraId="0FE291BC" w14:textId="11E3C4EF" w:rsidR="003D31E1" w:rsidRDefault="00F9578A" w:rsidP="00961AF2">
      <w:pPr>
        <w:pStyle w:val="ListBullet"/>
        <w:numPr>
          <w:ilvl w:val="0"/>
          <w:numId w:val="0"/>
        </w:numPr>
        <w:ind w:left="360"/>
      </w:pPr>
      <w:hyperlink r:id="rId12" w:history="1">
        <w:r w:rsidR="00F40249" w:rsidRPr="0084682E">
          <w:rPr>
            <w:rStyle w:val="Hyperlink"/>
          </w:rPr>
          <w:t>https://github.com/Shruti2111/resume-builder</w:t>
        </w:r>
      </w:hyperlink>
    </w:p>
    <w:p w14:paraId="07142D27" w14:textId="77777777" w:rsidR="00635B3C" w:rsidRDefault="00635B3C" w:rsidP="00961AF2">
      <w:pPr>
        <w:pStyle w:val="Heading3"/>
        <w:numPr>
          <w:ilvl w:val="0"/>
          <w:numId w:val="14"/>
        </w:numPr>
        <w:ind w:left="360"/>
      </w:pPr>
      <w:r>
        <w:t>Tic-Tac-Toe using core java concept</w:t>
      </w:r>
    </w:p>
    <w:p w14:paraId="2C14E339" w14:textId="77777777" w:rsidR="00635B3C" w:rsidRDefault="00F9578A" w:rsidP="00961AF2">
      <w:pPr>
        <w:pStyle w:val="ListBullet"/>
        <w:numPr>
          <w:ilvl w:val="0"/>
          <w:numId w:val="0"/>
        </w:numPr>
        <w:ind w:left="360"/>
      </w:pPr>
      <w:hyperlink r:id="rId13" w:history="1">
        <w:r w:rsidR="00635B3C" w:rsidRPr="00EE296E">
          <w:rPr>
            <w:rStyle w:val="Hyperlink"/>
          </w:rPr>
          <w:t>https://github.com/Shruti2111/TicTacToe</w:t>
        </w:r>
      </w:hyperlink>
    </w:p>
    <w:p w14:paraId="246E3806" w14:textId="720E367A" w:rsidR="00635B3C" w:rsidRDefault="00635B3C" w:rsidP="00961AF2">
      <w:pPr>
        <w:pStyle w:val="Heading3"/>
        <w:numPr>
          <w:ilvl w:val="0"/>
          <w:numId w:val="14"/>
        </w:numPr>
        <w:ind w:left="360"/>
      </w:pPr>
      <w:r>
        <w:t>Customer Segmentation model</w:t>
      </w:r>
    </w:p>
    <w:p w14:paraId="264CD691" w14:textId="0A120EF1" w:rsidR="00635B3C" w:rsidRDefault="00635B3C" w:rsidP="00961AF2">
      <w:pPr>
        <w:pStyle w:val="ListBullet"/>
        <w:numPr>
          <w:ilvl w:val="0"/>
          <w:numId w:val="0"/>
        </w:numPr>
        <w:ind w:left="360"/>
      </w:pPr>
      <w:r>
        <w:t>It is a machine learning model to segregate customers for better market evaluation using K-means clustering.</w:t>
      </w:r>
    </w:p>
    <w:p w14:paraId="7325EB99" w14:textId="07EFB540" w:rsidR="00B54B4E" w:rsidRDefault="00B54B4E" w:rsidP="00961AF2">
      <w:pPr>
        <w:pStyle w:val="ListBullet"/>
        <w:numPr>
          <w:ilvl w:val="0"/>
          <w:numId w:val="0"/>
        </w:numPr>
        <w:ind w:left="360"/>
        <w:rPr>
          <w:rStyle w:val="Hyperlink"/>
        </w:rPr>
      </w:pPr>
      <w:r w:rsidRPr="00B54B4E">
        <w:rPr>
          <w:rStyle w:val="Hyperlink"/>
        </w:rPr>
        <w:t>https://github.com/Shruti2111/Customer_Segmentation</w:t>
      </w:r>
    </w:p>
    <w:p w14:paraId="3563B764" w14:textId="77777777" w:rsidR="00635B3C" w:rsidRPr="00635B3C" w:rsidRDefault="00635B3C" w:rsidP="00635B3C">
      <w:pPr>
        <w:pStyle w:val="ListBullet"/>
        <w:numPr>
          <w:ilvl w:val="0"/>
          <w:numId w:val="0"/>
        </w:numPr>
        <w:rPr>
          <w:color w:val="2C5C85" w:themeColor="hyperlink"/>
          <w:u w:val="single"/>
        </w:rPr>
      </w:pPr>
    </w:p>
    <w:p w14:paraId="7B0E1D35" w14:textId="2F815E50" w:rsidR="00A533F2" w:rsidRDefault="00A533F2" w:rsidP="00A533F2">
      <w:pPr>
        <w:pStyle w:val="Heading1"/>
      </w:pPr>
      <w:r>
        <w:t>activities</w:t>
      </w:r>
    </w:p>
    <w:p w14:paraId="7ACC9C77" w14:textId="130D7D21" w:rsidR="00CC290B" w:rsidRDefault="00CC290B" w:rsidP="00CC290B">
      <w:pPr>
        <w:pStyle w:val="ListBullet"/>
      </w:pPr>
      <w:bookmarkStart w:id="0" w:name="_Hlk79183644"/>
      <w:r>
        <w:t xml:space="preserve">Active volunteer of </w:t>
      </w:r>
      <w:r w:rsidR="00A533F2">
        <w:t xml:space="preserve">National </w:t>
      </w:r>
      <w:r w:rsidR="00EA4409">
        <w:t>Service Schem</w:t>
      </w:r>
      <w:r>
        <w:t>e</w:t>
      </w:r>
      <w:r w:rsidR="009678AA">
        <w:t xml:space="preserve"> (NSS) </w:t>
      </w:r>
      <w:proofErr w:type="spellStart"/>
      <w:r>
        <w:t>Banasthali</w:t>
      </w:r>
      <w:proofErr w:type="spellEnd"/>
      <w:r>
        <w:t xml:space="preserve"> Vidyapith</w:t>
      </w:r>
      <w:r w:rsidR="009678AA">
        <w:t xml:space="preserve"> 2020-2022</w:t>
      </w:r>
      <w:r w:rsidR="00EE296E">
        <w:t>.</w:t>
      </w:r>
    </w:p>
    <w:p w14:paraId="74D5D839" w14:textId="66243C40" w:rsidR="00021525" w:rsidRDefault="00A22A5D" w:rsidP="00564F09">
      <w:pPr>
        <w:pStyle w:val="ListBullet"/>
      </w:pPr>
      <w:r>
        <w:t xml:space="preserve">Solved </w:t>
      </w:r>
      <w:r w:rsidR="00F9165A">
        <w:t>1</w:t>
      </w:r>
      <w:r>
        <w:t xml:space="preserve">10+ Data Structures and Algorithm </w:t>
      </w:r>
      <w:r w:rsidR="001A6155">
        <w:t xml:space="preserve">problems on different platforms such as </w:t>
      </w:r>
      <w:proofErr w:type="spellStart"/>
      <w:r w:rsidR="001A6155">
        <w:t>GeeksForGeeks</w:t>
      </w:r>
      <w:proofErr w:type="spellEnd"/>
      <w:r w:rsidR="001A6155">
        <w:t xml:space="preserve">, </w:t>
      </w:r>
      <w:proofErr w:type="spellStart"/>
      <w:r w:rsidR="001A6155">
        <w:t>Leetcode</w:t>
      </w:r>
      <w:proofErr w:type="spellEnd"/>
      <w:r w:rsidR="001A6155">
        <w:t xml:space="preserve">, </w:t>
      </w:r>
      <w:proofErr w:type="spellStart"/>
      <w:r w:rsidR="001A6155">
        <w:t>Hackerrank</w:t>
      </w:r>
      <w:proofErr w:type="spellEnd"/>
      <w:r w:rsidR="000153F0">
        <w:t xml:space="preserve"> etc</w:t>
      </w:r>
      <w:r w:rsidR="001A6155">
        <w:t>.</w:t>
      </w:r>
    </w:p>
    <w:p w14:paraId="21C6DE69" w14:textId="33C23E83" w:rsidR="001F5846" w:rsidRDefault="001F5846" w:rsidP="00564F09">
      <w:pPr>
        <w:pStyle w:val="ListBullet"/>
      </w:pPr>
      <w:r>
        <w:t xml:space="preserve">Silver level badge in solving problems on </w:t>
      </w:r>
      <w:proofErr w:type="spellStart"/>
      <w:r>
        <w:t>Hackerrank</w:t>
      </w:r>
      <w:proofErr w:type="spellEnd"/>
      <w:r>
        <w:t>.</w:t>
      </w:r>
    </w:p>
    <w:p w14:paraId="7FBB16A9" w14:textId="77777777" w:rsidR="007E7BC5" w:rsidRDefault="009678AA" w:rsidP="00CC290B">
      <w:pPr>
        <w:pStyle w:val="ListBullet"/>
      </w:pPr>
      <w:r>
        <w:t>Trained</w:t>
      </w:r>
      <w:r w:rsidR="00A533F2">
        <w:t xml:space="preserve"> Kathak</w:t>
      </w:r>
      <w:r w:rsidR="00CC290B">
        <w:t xml:space="preserve"> </w:t>
      </w:r>
      <w:r w:rsidR="00A533F2">
        <w:t>Dancer</w:t>
      </w:r>
      <w:bookmarkEnd w:id="0"/>
      <w:r w:rsidR="007942F2">
        <w:t xml:space="preserve">, won various inter-school </w:t>
      </w:r>
      <w:r w:rsidR="007E7BC5">
        <w:t>competitions.</w:t>
      </w:r>
    </w:p>
    <w:p w14:paraId="04D6ABA5" w14:textId="69A08941" w:rsidR="00A533F2" w:rsidRDefault="007E7BC5" w:rsidP="007E7BC5">
      <w:pPr>
        <w:pStyle w:val="ListBullet"/>
        <w:numPr>
          <w:ilvl w:val="0"/>
          <w:numId w:val="0"/>
        </w:numPr>
        <w:ind w:left="360"/>
      </w:pPr>
      <w:r>
        <w:t>You</w:t>
      </w:r>
      <w:r w:rsidR="00B11F44">
        <w:t>T</w:t>
      </w:r>
      <w:r>
        <w:t xml:space="preserve">ube channel: </w:t>
      </w:r>
      <w:hyperlink r:id="rId14" w:history="1">
        <w:r w:rsidR="007065DB" w:rsidRPr="007065DB">
          <w:rPr>
            <w:rStyle w:val="Hyperlink"/>
          </w:rPr>
          <w:t>Dancegraphers</w:t>
        </w:r>
      </w:hyperlink>
      <w:r w:rsidR="007065DB">
        <w:t xml:space="preserve"> </w:t>
      </w:r>
      <w:r>
        <w:t xml:space="preserve"> </w:t>
      </w:r>
      <w:r w:rsidR="007065DB">
        <w:t>,</w:t>
      </w:r>
      <w:r>
        <w:t xml:space="preserve">channel is comprised of group as well as solo dance videos.  </w:t>
      </w:r>
    </w:p>
    <w:p w14:paraId="4F760269" w14:textId="4FA3C9DF" w:rsidR="00626BEA" w:rsidRPr="006E1507" w:rsidRDefault="00626BEA" w:rsidP="00CC290B">
      <w:pPr>
        <w:pStyle w:val="ListBullet"/>
      </w:pPr>
      <w:r>
        <w:t>Member of Theosophical Society</w:t>
      </w:r>
      <w:r w:rsidR="00EE296E">
        <w:t>, participated in group discussions and delivered talks in youth forums of Theosophical society.</w:t>
      </w:r>
    </w:p>
    <w:p w14:paraId="6BF92929" w14:textId="1CDFD3DD" w:rsidR="00CC290B" w:rsidRDefault="00CC290B" w:rsidP="00CC290B"/>
    <w:p w14:paraId="2EC99AAD" w14:textId="555D99E9" w:rsidR="00390840" w:rsidRDefault="00390840" w:rsidP="00390840">
      <w:pPr>
        <w:pStyle w:val="Heading1"/>
      </w:pPr>
      <w:r>
        <w:t>ADDITIONAL INFORMATION</w:t>
      </w:r>
    </w:p>
    <w:p w14:paraId="579AE717" w14:textId="5020D99B" w:rsidR="00390840" w:rsidRDefault="00390840" w:rsidP="00390840">
      <w:pPr>
        <w:pStyle w:val="Heading3"/>
      </w:pPr>
      <w:r>
        <w:t>STRENGTHS</w:t>
      </w:r>
    </w:p>
    <w:p w14:paraId="1748EBB3" w14:textId="186CF6EC" w:rsidR="00490BA1" w:rsidRDefault="00490BA1" w:rsidP="00490BA1">
      <w:pPr>
        <w:pStyle w:val="ListBullet"/>
      </w:pPr>
      <w:r>
        <w:t>Focused on my objective</w:t>
      </w:r>
    </w:p>
    <w:p w14:paraId="2749817F" w14:textId="48893245" w:rsidR="00490BA1" w:rsidRDefault="00490BA1" w:rsidP="00490BA1">
      <w:pPr>
        <w:pStyle w:val="ListBullet"/>
      </w:pPr>
      <w:r>
        <w:t>Self-Initiative</w:t>
      </w:r>
    </w:p>
    <w:p w14:paraId="79A03F46" w14:textId="0F6FC5C5" w:rsidR="00490BA1" w:rsidRDefault="00490BA1" w:rsidP="00490BA1">
      <w:pPr>
        <w:pStyle w:val="ListBullet"/>
      </w:pPr>
      <w:r>
        <w:t>Optimistic and confident with my work</w:t>
      </w:r>
    </w:p>
    <w:p w14:paraId="4CBDE755" w14:textId="570525BF" w:rsidR="005C6043" w:rsidRDefault="005C6043" w:rsidP="005C6043">
      <w:pPr>
        <w:pStyle w:val="ListBullet"/>
      </w:pPr>
      <w:r>
        <w:t>Team Player</w:t>
      </w:r>
    </w:p>
    <w:p w14:paraId="7B86038C" w14:textId="77777777" w:rsidR="00626BEA" w:rsidRDefault="00626BEA" w:rsidP="00626BEA">
      <w:pPr>
        <w:pStyle w:val="ListBullet"/>
        <w:numPr>
          <w:ilvl w:val="0"/>
          <w:numId w:val="0"/>
        </w:numPr>
        <w:ind w:left="360"/>
      </w:pPr>
    </w:p>
    <w:p w14:paraId="73C535E0" w14:textId="1E22C103" w:rsidR="005C6043" w:rsidRDefault="005C6043" w:rsidP="005C6043">
      <w:pPr>
        <w:pStyle w:val="Heading3"/>
      </w:pPr>
      <w:r>
        <w:t>hobbies</w:t>
      </w:r>
    </w:p>
    <w:p w14:paraId="36536163" w14:textId="0A6D5CB8" w:rsidR="005C6043" w:rsidRDefault="005C6043" w:rsidP="005C6043">
      <w:pPr>
        <w:pStyle w:val="ListBullet"/>
      </w:pPr>
      <w:r>
        <w:t>Dancin</w:t>
      </w:r>
      <w:r w:rsidR="00626BEA">
        <w:t>g</w:t>
      </w:r>
    </w:p>
    <w:p w14:paraId="643178BB" w14:textId="682D8E86" w:rsidR="00EF3E24" w:rsidRPr="00C76CE9" w:rsidRDefault="00626BEA" w:rsidP="006E1507">
      <w:pPr>
        <w:pStyle w:val="ListBullet"/>
      </w:pPr>
      <w:r>
        <w:t xml:space="preserve">Sketching </w:t>
      </w:r>
    </w:p>
    <w:sectPr w:rsidR="00EF3E24" w:rsidRPr="00C76CE9" w:rsidSect="00583CC8">
      <w:footerReference w:type="default" r:id="rId15"/>
      <w:headerReference w:type="first" r:id="rId16"/>
      <w:pgSz w:w="12240" w:h="15840" w:code="1"/>
      <w:pgMar w:top="851" w:right="1021" w:bottom="851" w:left="102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CD61" w14:textId="77777777" w:rsidR="00F9578A" w:rsidRDefault="00F9578A" w:rsidP="0068194B">
      <w:r>
        <w:separator/>
      </w:r>
    </w:p>
    <w:p w14:paraId="199EE9F1" w14:textId="77777777" w:rsidR="00F9578A" w:rsidRDefault="00F9578A"/>
    <w:p w14:paraId="00818504" w14:textId="77777777" w:rsidR="00F9578A" w:rsidRDefault="00F9578A"/>
  </w:endnote>
  <w:endnote w:type="continuationSeparator" w:id="0">
    <w:p w14:paraId="28D91D81" w14:textId="77777777" w:rsidR="00F9578A" w:rsidRDefault="00F9578A" w:rsidP="0068194B">
      <w:r>
        <w:continuationSeparator/>
      </w:r>
    </w:p>
    <w:p w14:paraId="2C4DB5CA" w14:textId="77777777" w:rsidR="00F9578A" w:rsidRDefault="00F9578A"/>
    <w:p w14:paraId="3C43CB5B" w14:textId="77777777" w:rsidR="00F9578A" w:rsidRDefault="00F95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739E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A5871" w14:textId="77777777" w:rsidR="00F9578A" w:rsidRDefault="00F9578A" w:rsidP="0068194B">
      <w:r>
        <w:separator/>
      </w:r>
    </w:p>
    <w:p w14:paraId="341FB5CD" w14:textId="77777777" w:rsidR="00F9578A" w:rsidRDefault="00F9578A"/>
    <w:p w14:paraId="3F8E4FA4" w14:textId="77777777" w:rsidR="00F9578A" w:rsidRDefault="00F9578A"/>
  </w:footnote>
  <w:footnote w:type="continuationSeparator" w:id="0">
    <w:p w14:paraId="6D4BC20B" w14:textId="77777777" w:rsidR="00F9578A" w:rsidRDefault="00F9578A" w:rsidP="0068194B">
      <w:r>
        <w:continuationSeparator/>
      </w:r>
    </w:p>
    <w:p w14:paraId="0E60023B" w14:textId="77777777" w:rsidR="00F9578A" w:rsidRDefault="00F9578A"/>
    <w:p w14:paraId="14424A02" w14:textId="77777777" w:rsidR="00F9578A" w:rsidRDefault="00F95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BF6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2FCCAD" wp14:editId="44CBB2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2CC3D3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667C8"/>
    <w:multiLevelType w:val="hybridMultilevel"/>
    <w:tmpl w:val="B9D47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F2"/>
    <w:rsid w:val="000001EF"/>
    <w:rsid w:val="00007322"/>
    <w:rsid w:val="00007728"/>
    <w:rsid w:val="000153F0"/>
    <w:rsid w:val="00021525"/>
    <w:rsid w:val="00024584"/>
    <w:rsid w:val="00024730"/>
    <w:rsid w:val="00053CB7"/>
    <w:rsid w:val="00055E95"/>
    <w:rsid w:val="00063A7F"/>
    <w:rsid w:val="0007021F"/>
    <w:rsid w:val="000B2BA5"/>
    <w:rsid w:val="000E7834"/>
    <w:rsid w:val="000F2F8C"/>
    <w:rsid w:val="0010006E"/>
    <w:rsid w:val="001045A8"/>
    <w:rsid w:val="001102EC"/>
    <w:rsid w:val="00114A91"/>
    <w:rsid w:val="00123C91"/>
    <w:rsid w:val="001427E1"/>
    <w:rsid w:val="001454FE"/>
    <w:rsid w:val="00163668"/>
    <w:rsid w:val="00171566"/>
    <w:rsid w:val="00174676"/>
    <w:rsid w:val="001755A8"/>
    <w:rsid w:val="00180461"/>
    <w:rsid w:val="00184014"/>
    <w:rsid w:val="00192008"/>
    <w:rsid w:val="001A6155"/>
    <w:rsid w:val="001B4B97"/>
    <w:rsid w:val="001C0E68"/>
    <w:rsid w:val="001C4B6F"/>
    <w:rsid w:val="001D0745"/>
    <w:rsid w:val="001D0BF1"/>
    <w:rsid w:val="001E3120"/>
    <w:rsid w:val="001E7E0C"/>
    <w:rsid w:val="001F0BB0"/>
    <w:rsid w:val="001F4E6D"/>
    <w:rsid w:val="001F5846"/>
    <w:rsid w:val="001F6140"/>
    <w:rsid w:val="00203573"/>
    <w:rsid w:val="0020597D"/>
    <w:rsid w:val="00213B4C"/>
    <w:rsid w:val="00224848"/>
    <w:rsid w:val="002253B0"/>
    <w:rsid w:val="00236D54"/>
    <w:rsid w:val="00241D8C"/>
    <w:rsid w:val="00241FDB"/>
    <w:rsid w:val="002420A6"/>
    <w:rsid w:val="0024720C"/>
    <w:rsid w:val="0025610D"/>
    <w:rsid w:val="002617AE"/>
    <w:rsid w:val="002638D0"/>
    <w:rsid w:val="002647D3"/>
    <w:rsid w:val="00267D6A"/>
    <w:rsid w:val="00275EAE"/>
    <w:rsid w:val="00294998"/>
    <w:rsid w:val="00297F18"/>
    <w:rsid w:val="002A1945"/>
    <w:rsid w:val="002B2958"/>
    <w:rsid w:val="002B3FC8"/>
    <w:rsid w:val="002B48CA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61C7"/>
    <w:rsid w:val="003269A0"/>
    <w:rsid w:val="00326EEA"/>
    <w:rsid w:val="00336056"/>
    <w:rsid w:val="003406B9"/>
    <w:rsid w:val="003544E1"/>
    <w:rsid w:val="00357161"/>
    <w:rsid w:val="00366398"/>
    <w:rsid w:val="00390840"/>
    <w:rsid w:val="003953CB"/>
    <w:rsid w:val="003A0632"/>
    <w:rsid w:val="003A30E5"/>
    <w:rsid w:val="003A6ADF"/>
    <w:rsid w:val="003B4F29"/>
    <w:rsid w:val="003B5928"/>
    <w:rsid w:val="003D31E1"/>
    <w:rsid w:val="003D380F"/>
    <w:rsid w:val="003D6F12"/>
    <w:rsid w:val="003E160D"/>
    <w:rsid w:val="003F1D5F"/>
    <w:rsid w:val="00405128"/>
    <w:rsid w:val="00406CFF"/>
    <w:rsid w:val="00411022"/>
    <w:rsid w:val="00416B25"/>
    <w:rsid w:val="00420592"/>
    <w:rsid w:val="00425A05"/>
    <w:rsid w:val="004319E0"/>
    <w:rsid w:val="00437E8C"/>
    <w:rsid w:val="00440225"/>
    <w:rsid w:val="004726BC"/>
    <w:rsid w:val="00474105"/>
    <w:rsid w:val="00480E6E"/>
    <w:rsid w:val="00486277"/>
    <w:rsid w:val="00490BA1"/>
    <w:rsid w:val="00494CF6"/>
    <w:rsid w:val="00495F8D"/>
    <w:rsid w:val="004A076A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4F09"/>
    <w:rsid w:val="00566A35"/>
    <w:rsid w:val="0056701E"/>
    <w:rsid w:val="005740D7"/>
    <w:rsid w:val="00583CC8"/>
    <w:rsid w:val="005A0F26"/>
    <w:rsid w:val="005A1B10"/>
    <w:rsid w:val="005A6850"/>
    <w:rsid w:val="005B1B1B"/>
    <w:rsid w:val="005C5932"/>
    <w:rsid w:val="005C6043"/>
    <w:rsid w:val="005D3CA7"/>
    <w:rsid w:val="005D4CC1"/>
    <w:rsid w:val="005F4B91"/>
    <w:rsid w:val="005F55D2"/>
    <w:rsid w:val="0062312F"/>
    <w:rsid w:val="00625F2C"/>
    <w:rsid w:val="00626BEA"/>
    <w:rsid w:val="00635B3C"/>
    <w:rsid w:val="00656EBB"/>
    <w:rsid w:val="006618E9"/>
    <w:rsid w:val="0067214E"/>
    <w:rsid w:val="0068194B"/>
    <w:rsid w:val="00691C87"/>
    <w:rsid w:val="00692703"/>
    <w:rsid w:val="006A1962"/>
    <w:rsid w:val="006B5D48"/>
    <w:rsid w:val="006B7D7B"/>
    <w:rsid w:val="006C1A5E"/>
    <w:rsid w:val="006E1507"/>
    <w:rsid w:val="007065DB"/>
    <w:rsid w:val="00712D8B"/>
    <w:rsid w:val="007273B7"/>
    <w:rsid w:val="00733E0A"/>
    <w:rsid w:val="0074403D"/>
    <w:rsid w:val="00746D44"/>
    <w:rsid w:val="007538DC"/>
    <w:rsid w:val="00757803"/>
    <w:rsid w:val="0079206B"/>
    <w:rsid w:val="007942F2"/>
    <w:rsid w:val="00796076"/>
    <w:rsid w:val="007C0566"/>
    <w:rsid w:val="007C606B"/>
    <w:rsid w:val="007E6A61"/>
    <w:rsid w:val="007E7BC5"/>
    <w:rsid w:val="007F45AA"/>
    <w:rsid w:val="00801140"/>
    <w:rsid w:val="00803404"/>
    <w:rsid w:val="00834955"/>
    <w:rsid w:val="0084682E"/>
    <w:rsid w:val="00855B59"/>
    <w:rsid w:val="00860461"/>
    <w:rsid w:val="0086487C"/>
    <w:rsid w:val="00870B20"/>
    <w:rsid w:val="008829F8"/>
    <w:rsid w:val="008836A7"/>
    <w:rsid w:val="00885897"/>
    <w:rsid w:val="008A6538"/>
    <w:rsid w:val="008C7056"/>
    <w:rsid w:val="008D005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C3A"/>
    <w:rsid w:val="009510E7"/>
    <w:rsid w:val="00952C89"/>
    <w:rsid w:val="009571D8"/>
    <w:rsid w:val="00961AF2"/>
    <w:rsid w:val="009650EA"/>
    <w:rsid w:val="009678AA"/>
    <w:rsid w:val="009769BC"/>
    <w:rsid w:val="0097790C"/>
    <w:rsid w:val="0098506E"/>
    <w:rsid w:val="009A44CE"/>
    <w:rsid w:val="009C4DFC"/>
    <w:rsid w:val="009D2B1F"/>
    <w:rsid w:val="009D44F8"/>
    <w:rsid w:val="009E3160"/>
    <w:rsid w:val="009F220C"/>
    <w:rsid w:val="009F3B05"/>
    <w:rsid w:val="009F4931"/>
    <w:rsid w:val="00A14534"/>
    <w:rsid w:val="00A16DAA"/>
    <w:rsid w:val="00A22A5D"/>
    <w:rsid w:val="00A24162"/>
    <w:rsid w:val="00A25023"/>
    <w:rsid w:val="00A270EA"/>
    <w:rsid w:val="00A34BA2"/>
    <w:rsid w:val="00A36F27"/>
    <w:rsid w:val="00A42E32"/>
    <w:rsid w:val="00A46E63"/>
    <w:rsid w:val="00A51DC5"/>
    <w:rsid w:val="00A533F2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562A"/>
    <w:rsid w:val="00AE7650"/>
    <w:rsid w:val="00B10EBE"/>
    <w:rsid w:val="00B11F44"/>
    <w:rsid w:val="00B236F1"/>
    <w:rsid w:val="00B50F99"/>
    <w:rsid w:val="00B51D1B"/>
    <w:rsid w:val="00B540F4"/>
    <w:rsid w:val="00B54B4E"/>
    <w:rsid w:val="00B60FD0"/>
    <w:rsid w:val="00B622DF"/>
    <w:rsid w:val="00B6332A"/>
    <w:rsid w:val="00B74761"/>
    <w:rsid w:val="00B81760"/>
    <w:rsid w:val="00B8494C"/>
    <w:rsid w:val="00BA1546"/>
    <w:rsid w:val="00BA72E1"/>
    <w:rsid w:val="00BB4E51"/>
    <w:rsid w:val="00BD431F"/>
    <w:rsid w:val="00BE423E"/>
    <w:rsid w:val="00BF3143"/>
    <w:rsid w:val="00BF61AC"/>
    <w:rsid w:val="00C47FA6"/>
    <w:rsid w:val="00C57FC6"/>
    <w:rsid w:val="00C66809"/>
    <w:rsid w:val="00C66A7D"/>
    <w:rsid w:val="00C7016E"/>
    <w:rsid w:val="00C76CE9"/>
    <w:rsid w:val="00C779DA"/>
    <w:rsid w:val="00C814F7"/>
    <w:rsid w:val="00C875DB"/>
    <w:rsid w:val="00CA4B4D"/>
    <w:rsid w:val="00CB35C3"/>
    <w:rsid w:val="00CC290B"/>
    <w:rsid w:val="00CC33F2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6D3"/>
    <w:rsid w:val="00E14498"/>
    <w:rsid w:val="00E2397A"/>
    <w:rsid w:val="00E254DB"/>
    <w:rsid w:val="00E300FC"/>
    <w:rsid w:val="00E362DB"/>
    <w:rsid w:val="00E37A31"/>
    <w:rsid w:val="00E5632B"/>
    <w:rsid w:val="00E60A44"/>
    <w:rsid w:val="00E6689A"/>
    <w:rsid w:val="00E70240"/>
    <w:rsid w:val="00E70588"/>
    <w:rsid w:val="00E71E6B"/>
    <w:rsid w:val="00E81CC5"/>
    <w:rsid w:val="00E83724"/>
    <w:rsid w:val="00E85A87"/>
    <w:rsid w:val="00E85B4A"/>
    <w:rsid w:val="00E9528E"/>
    <w:rsid w:val="00EA4409"/>
    <w:rsid w:val="00EA5099"/>
    <w:rsid w:val="00EC1351"/>
    <w:rsid w:val="00EC4CBF"/>
    <w:rsid w:val="00EE296E"/>
    <w:rsid w:val="00EE2CA8"/>
    <w:rsid w:val="00EF17E8"/>
    <w:rsid w:val="00EF3E24"/>
    <w:rsid w:val="00EF51D9"/>
    <w:rsid w:val="00EF7BC0"/>
    <w:rsid w:val="00F00F07"/>
    <w:rsid w:val="00F130DD"/>
    <w:rsid w:val="00F15958"/>
    <w:rsid w:val="00F24884"/>
    <w:rsid w:val="00F40249"/>
    <w:rsid w:val="00F476C4"/>
    <w:rsid w:val="00F6103D"/>
    <w:rsid w:val="00F61DF9"/>
    <w:rsid w:val="00F81960"/>
    <w:rsid w:val="00F86236"/>
    <w:rsid w:val="00F8769D"/>
    <w:rsid w:val="00F9165A"/>
    <w:rsid w:val="00F9350C"/>
    <w:rsid w:val="00F94EB5"/>
    <w:rsid w:val="00F9578A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2E8D"/>
  <w15:chartTrackingRefBased/>
  <w15:docId w15:val="{EA2A32AD-3CB7-4FD4-8541-9342CF36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60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uti2111" TargetMode="External"/><Relationship Id="rId13" Type="http://schemas.openxmlformats.org/officeDocument/2006/relationships/hyperlink" Target="https://github.com/Shruti2111/TicTacTo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ruti2111/resume-build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ovo\Desktop\Shruti%20Goel\ShrutiGoel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lenovo\Desktop\Shruti%20Goel\Shruti_Goel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channel/UCkRIcwwryHnIE49jee3HTJ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oj%20Goyal\AppData\Local\Microsoft\Office\16.0\DTS\en-US%7b5C79C769-CAE5-4493-ABA2-803C4EC24553%7d\%7b16330831-ED8E-4887-B1B0-1DE4CC85A19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09C4578892445284858C06C6ED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EBF6-27AC-46C8-B95B-F3047C23F80C}"/>
      </w:docPartPr>
      <w:docPartBody>
        <w:p w:rsidR="00946EE2" w:rsidRDefault="00486E39">
          <w:pPr>
            <w:pStyle w:val="5609C4578892445284858C06C6ED54AA"/>
          </w:pPr>
          <w:r w:rsidRPr="00CF1A49">
            <w:t>Skills</w:t>
          </w:r>
        </w:p>
      </w:docPartBody>
    </w:docPart>
    <w:docPart>
      <w:docPartPr>
        <w:name w:val="10D0BD0437184245BAA1BA96C589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FB108-2CBF-4D94-900A-18CA6F0AD9CD}"/>
      </w:docPartPr>
      <w:docPartBody>
        <w:p w:rsidR="00946EE2" w:rsidRDefault="00486E39" w:rsidP="00486E39">
          <w:pPr>
            <w:pStyle w:val="10D0BD0437184245BAA1BA96C5891C61"/>
          </w:pPr>
          <w:r w:rsidRPr="00CF1A49">
            <w:t>·</w:t>
          </w:r>
        </w:p>
      </w:docPartBody>
    </w:docPart>
    <w:docPart>
      <w:docPartPr>
        <w:name w:val="8F2836B0771944B3B508C6B93918D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08F2C-8FBC-4BEF-BAA1-D9DE63D327DA}"/>
      </w:docPartPr>
      <w:docPartBody>
        <w:p w:rsidR="00946EE2" w:rsidRDefault="00486E39" w:rsidP="00486E39">
          <w:pPr>
            <w:pStyle w:val="8F2836B0771944B3B508C6B93918D5DC"/>
          </w:pPr>
          <w:r w:rsidRPr="00CF1A49">
            <w:t>·</w:t>
          </w:r>
        </w:p>
      </w:docPartBody>
    </w:docPart>
    <w:docPart>
      <w:docPartPr>
        <w:name w:val="5E901DCC0D3E4F288CB6EF1A67DEE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12276-701D-46F8-8679-46094E1E3A1B}"/>
      </w:docPartPr>
      <w:docPartBody>
        <w:p w:rsidR="00946EE2" w:rsidRDefault="00486E39" w:rsidP="00486E39">
          <w:pPr>
            <w:pStyle w:val="5E901DCC0D3E4F288CB6EF1A67DEE2C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39"/>
    <w:rsid w:val="00486E39"/>
    <w:rsid w:val="00946EE2"/>
    <w:rsid w:val="009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486E39"/>
    <w:rPr>
      <w:b/>
      <w:caps w:val="0"/>
      <w:smallCaps/>
      <w:color w:val="595959" w:themeColor="text1" w:themeTint="A6"/>
    </w:rPr>
  </w:style>
  <w:style w:type="paragraph" w:customStyle="1" w:styleId="5609C4578892445284858C06C6ED54AA">
    <w:name w:val="5609C4578892445284858C06C6ED54AA"/>
  </w:style>
  <w:style w:type="paragraph" w:customStyle="1" w:styleId="10D0BD0437184245BAA1BA96C5891C61">
    <w:name w:val="10D0BD0437184245BAA1BA96C5891C61"/>
    <w:rsid w:val="00486E39"/>
  </w:style>
  <w:style w:type="paragraph" w:customStyle="1" w:styleId="8F2836B0771944B3B508C6B93918D5DC">
    <w:name w:val="8F2836B0771944B3B508C6B93918D5DC"/>
    <w:rsid w:val="00486E39"/>
  </w:style>
  <w:style w:type="paragraph" w:customStyle="1" w:styleId="5E901DCC0D3E4F288CB6EF1A67DEE2C8">
    <w:name w:val="5E901DCC0D3E4F288CB6EF1A67DEE2C8"/>
    <w:rsid w:val="00486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34B3-507C-4348-AED2-1966372E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{16330831-ED8E-4887-B1B0-1DE4CC85A192}tf16402488_win32</Template>
  <TotalTime>265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Goyal</dc:creator>
  <cp:keywords/>
  <dc:description/>
  <cp:lastModifiedBy>shruti goel</cp:lastModifiedBy>
  <cp:revision>3</cp:revision>
  <cp:lastPrinted>2022-08-06T08:07:00Z</cp:lastPrinted>
  <dcterms:created xsi:type="dcterms:W3CDTF">2022-08-24T05:05:00Z</dcterms:created>
  <dcterms:modified xsi:type="dcterms:W3CDTF">2022-08-24T09:26:00Z</dcterms:modified>
  <cp:category/>
</cp:coreProperties>
</file>